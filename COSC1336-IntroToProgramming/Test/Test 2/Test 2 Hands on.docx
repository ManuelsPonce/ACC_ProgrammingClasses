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C1" w:rsidRPr="00C613C1" w:rsidRDefault="00C613C1" w:rsidP="00C613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3C1">
        <w:rPr>
          <w:rFonts w:ascii="Times New Roman" w:hAnsi="Times New Roman" w:cs="Times New Roman"/>
          <w:b/>
          <w:sz w:val="24"/>
          <w:szCs w:val="24"/>
        </w:rPr>
        <w:t>TEST 2 HANDS-ON</w:t>
      </w:r>
    </w:p>
    <w:p w:rsidR="00C613C1" w:rsidRPr="00C613C1" w:rsidRDefault="00C613C1" w:rsidP="00C61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4F5" w:rsidRPr="000432B8" w:rsidRDefault="00F404F5" w:rsidP="00F404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Write a program that asks the user to enter five test scores. The program should display a letter grade for each score and the average test score.</w:t>
      </w:r>
      <w:r w:rsidR="007B732D">
        <w:rPr>
          <w:rFonts w:ascii="Times New Roman" w:hAnsi="Times New Roman" w:cs="Times New Roman"/>
          <w:sz w:val="24"/>
          <w:szCs w:val="24"/>
        </w:rPr>
        <w:t xml:space="preserve"> </w:t>
      </w:r>
      <w:r w:rsidRPr="000432B8">
        <w:rPr>
          <w:rFonts w:ascii="Times New Roman" w:hAnsi="Times New Roman" w:cs="Times New Roman"/>
          <w:sz w:val="24"/>
          <w:szCs w:val="24"/>
        </w:rPr>
        <w:t>Write the following functions in the program:</w:t>
      </w:r>
    </w:p>
    <w:p w:rsidR="00F404F5" w:rsidRPr="000432B8" w:rsidRDefault="00F404F5" w:rsidP="000432B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432B8">
        <w:rPr>
          <w:rFonts w:ascii="Times New Roman" w:hAnsi="Times New Roman" w:cs="Times New Roman"/>
          <w:sz w:val="24"/>
          <w:szCs w:val="24"/>
        </w:rPr>
        <w:t>calc_average</w:t>
      </w:r>
      <w:proofErr w:type="spellEnd"/>
      <w:r w:rsidRPr="000432B8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0432B8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432B8">
        <w:rPr>
          <w:rFonts w:ascii="Times New Roman" w:hAnsi="Times New Roman" w:cs="Times New Roman"/>
          <w:sz w:val="24"/>
          <w:szCs w:val="24"/>
        </w:rPr>
        <w:t xml:space="preserve"> function should accept five test scores as arguments and return the average of the scores.</w:t>
      </w:r>
    </w:p>
    <w:p w:rsidR="00F404F5" w:rsidRPr="000432B8" w:rsidRDefault="00F404F5" w:rsidP="000432B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432B8">
        <w:rPr>
          <w:rFonts w:ascii="Times New Roman" w:hAnsi="Times New Roman" w:cs="Times New Roman"/>
          <w:sz w:val="24"/>
          <w:szCs w:val="24"/>
        </w:rPr>
        <w:t>determine_grade</w:t>
      </w:r>
      <w:proofErr w:type="spellEnd"/>
      <w:r w:rsidRPr="000432B8">
        <w:rPr>
          <w:rFonts w:ascii="Times New Roman" w:hAnsi="Times New Roman" w:cs="Times New Roman"/>
          <w:sz w:val="24"/>
          <w:szCs w:val="24"/>
        </w:rPr>
        <w:t>—This function should accept a test score as an argument and return a letter grade for the score, based on the following grading scale:</w:t>
      </w:r>
    </w:p>
    <w:p w:rsidR="00F404F5" w:rsidRPr="000432B8" w:rsidRDefault="00F404F5" w:rsidP="00F404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Score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 xml:space="preserve">    Letter Grade</w:t>
      </w:r>
    </w:p>
    <w:p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90–100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A</w:t>
      </w:r>
    </w:p>
    <w:p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80–89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B</w:t>
      </w:r>
    </w:p>
    <w:p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70–7 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C</w:t>
      </w:r>
    </w:p>
    <w:p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60–69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D</w:t>
      </w:r>
    </w:p>
    <w:p w:rsidR="001356C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Below 60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F</w:t>
      </w:r>
    </w:p>
    <w:p w:rsidR="00F404F5" w:rsidRDefault="00F404F5" w:rsidP="00F404F5">
      <w:pPr>
        <w:spacing w:after="0" w:line="240" w:lineRule="auto"/>
        <w:ind w:left="2160"/>
      </w:pPr>
    </w:p>
    <w:p w:rsidR="000432B8" w:rsidRPr="000432B8" w:rsidRDefault="000432B8" w:rsidP="00043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432B8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617C8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617C85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="00617C85">
        <w:rPr>
          <w:rFonts w:ascii="Times New Roman" w:hAnsi="Times New Roman" w:cs="Times New Roman"/>
          <w:sz w:val="24"/>
          <w:szCs w:val="24"/>
        </w:rPr>
        <w:t xml:space="preserve"> loop </w:t>
      </w:r>
      <w:r w:rsidRPr="000432B8">
        <w:rPr>
          <w:rFonts w:ascii="Times New Roman" w:hAnsi="Times New Roman" w:cs="Times New Roman"/>
          <w:sz w:val="24"/>
          <w:szCs w:val="24"/>
        </w:rPr>
        <w:t xml:space="preserve">that creates a file and adds the integers 1 through 10 </w:t>
      </w:r>
      <w:r w:rsidR="00617C85">
        <w:rPr>
          <w:rFonts w:ascii="Times New Roman" w:hAnsi="Times New Roman" w:cs="Times New Roman"/>
          <w:sz w:val="24"/>
          <w:szCs w:val="24"/>
        </w:rPr>
        <w:t xml:space="preserve">loop </w:t>
      </w:r>
      <w:r w:rsidRPr="000432B8">
        <w:rPr>
          <w:rFonts w:ascii="Times New Roman" w:hAnsi="Times New Roman" w:cs="Times New Roman"/>
          <w:sz w:val="24"/>
          <w:szCs w:val="24"/>
        </w:rPr>
        <w:t xml:space="preserve">to the file. Name the file numbers. </w:t>
      </w:r>
      <w:proofErr w:type="gramStart"/>
      <w:r w:rsidRPr="000432B8">
        <w:rPr>
          <w:rFonts w:ascii="Times New Roman" w:hAnsi="Times New Roman" w:cs="Times New Roman"/>
          <w:sz w:val="24"/>
          <w:szCs w:val="24"/>
        </w:rPr>
        <w:t>txt</w:t>
      </w:r>
      <w:proofErr w:type="gramEnd"/>
      <w:r w:rsidRPr="000432B8">
        <w:rPr>
          <w:rFonts w:ascii="Times New Roman" w:hAnsi="Times New Roman" w:cs="Times New Roman"/>
          <w:sz w:val="24"/>
          <w:szCs w:val="24"/>
        </w:rPr>
        <w:t>. Then perform the following on the file:</w:t>
      </w:r>
    </w:p>
    <w:p w:rsidR="000432B8" w:rsidRPr="00321CF0" w:rsidRDefault="000432B8" w:rsidP="000432B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1CF0">
        <w:rPr>
          <w:rFonts w:ascii="Times New Roman" w:hAnsi="Times New Roman" w:cs="Times New Roman"/>
          <w:sz w:val="24"/>
          <w:szCs w:val="24"/>
        </w:rPr>
        <w:t>Read all of the numbers stored in the file and calculate their total.</w:t>
      </w:r>
    </w:p>
    <w:p w:rsidR="000432B8" w:rsidRPr="00321CF0" w:rsidRDefault="000432B8" w:rsidP="000432B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1CF0">
        <w:rPr>
          <w:rFonts w:ascii="Times New Roman" w:hAnsi="Times New Roman" w:cs="Times New Roman"/>
          <w:sz w:val="24"/>
          <w:szCs w:val="24"/>
        </w:rPr>
        <w:t>Display all the numbers in the file and the calculated total</w:t>
      </w:r>
    </w:p>
    <w:p w:rsidR="000432B8" w:rsidRPr="00321CF0" w:rsidRDefault="00617C85" w:rsidP="000432B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for loop a</w:t>
      </w:r>
      <w:r w:rsidR="000432B8" w:rsidRPr="00321CF0">
        <w:rPr>
          <w:rFonts w:ascii="Times New Roman" w:hAnsi="Times New Roman" w:cs="Times New Roman"/>
          <w:sz w:val="24"/>
          <w:szCs w:val="24"/>
        </w:rPr>
        <w:t>dd the following numbers to the file   11 through 20</w:t>
      </w:r>
    </w:p>
    <w:p w:rsidR="000432B8" w:rsidRPr="00321CF0" w:rsidRDefault="000432B8" w:rsidP="000432B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21CF0">
        <w:rPr>
          <w:rFonts w:ascii="Times New Roman" w:hAnsi="Times New Roman" w:cs="Times New Roman"/>
          <w:sz w:val="24"/>
          <w:szCs w:val="24"/>
        </w:rPr>
        <w:t xml:space="preserve">Delete the following numbers from the file   16, 17, 18   </w:t>
      </w:r>
      <w:r w:rsidR="00617C85">
        <w:rPr>
          <w:rFonts w:ascii="Times New Roman" w:hAnsi="Times New Roman" w:cs="Times New Roman"/>
          <w:sz w:val="24"/>
          <w:szCs w:val="24"/>
        </w:rPr>
        <w:t>(using a temp.txt file)</w:t>
      </w:r>
    </w:p>
    <w:p w:rsidR="000432B8" w:rsidRDefault="000432B8" w:rsidP="000432B8">
      <w:pPr>
        <w:pStyle w:val="ListParagraph"/>
        <w:numPr>
          <w:ilvl w:val="0"/>
          <w:numId w:val="3"/>
        </w:numPr>
        <w:ind w:left="1440"/>
      </w:pPr>
      <w:r w:rsidRPr="00321CF0">
        <w:rPr>
          <w:rFonts w:ascii="Times New Roman" w:hAnsi="Times New Roman" w:cs="Times New Roman"/>
          <w:sz w:val="24"/>
          <w:szCs w:val="24"/>
        </w:rPr>
        <w:t>Change the number 10 to 50</w:t>
      </w:r>
      <w:r>
        <w:t xml:space="preserve">   </w:t>
      </w:r>
      <w:r w:rsidR="00617C85">
        <w:rPr>
          <w:rFonts w:ascii="Times New Roman" w:hAnsi="Times New Roman" w:cs="Times New Roman"/>
          <w:sz w:val="24"/>
          <w:szCs w:val="24"/>
        </w:rPr>
        <w:t>(using a temp.txt file)</w:t>
      </w:r>
    </w:p>
    <w:bookmarkEnd w:id="0"/>
    <w:p w:rsidR="002E1434" w:rsidRDefault="002E1434" w:rsidP="000432B8">
      <w:pPr>
        <w:pStyle w:val="ListParagraph"/>
        <w:spacing w:after="0" w:line="240" w:lineRule="auto"/>
      </w:pPr>
    </w:p>
    <w:sectPr w:rsidR="002E1434" w:rsidSect="0013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8AA"/>
    <w:multiLevelType w:val="hybridMultilevel"/>
    <w:tmpl w:val="DAFE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06C5"/>
    <w:multiLevelType w:val="hybridMultilevel"/>
    <w:tmpl w:val="C526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76C15"/>
    <w:multiLevelType w:val="hybridMultilevel"/>
    <w:tmpl w:val="B3EAAA1A"/>
    <w:lvl w:ilvl="0" w:tplc="46385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04F5"/>
    <w:rsid w:val="000432B8"/>
    <w:rsid w:val="001356C5"/>
    <w:rsid w:val="002E1434"/>
    <w:rsid w:val="00617C85"/>
    <w:rsid w:val="006962C7"/>
    <w:rsid w:val="007B732D"/>
    <w:rsid w:val="0087264A"/>
    <w:rsid w:val="00BD493C"/>
    <w:rsid w:val="00C613C1"/>
    <w:rsid w:val="00D64815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B475A4F8</Template>
  <TotalTime>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7</cp:revision>
  <dcterms:created xsi:type="dcterms:W3CDTF">2013-03-28T11:56:00Z</dcterms:created>
  <dcterms:modified xsi:type="dcterms:W3CDTF">2015-04-23T14:00:00Z</dcterms:modified>
</cp:coreProperties>
</file>