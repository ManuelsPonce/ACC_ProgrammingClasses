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942" w:rsidRDefault="00292AE1" w:rsidP="00292AE1">
      <w:pPr>
        <w:pStyle w:val="Heading1"/>
      </w:pPr>
      <w:r>
        <w:t>COSC 1337</w:t>
      </w:r>
    </w:p>
    <w:p w:rsidR="00292AE1" w:rsidRDefault="00292AE1" w:rsidP="00292AE1">
      <w:pPr>
        <w:pStyle w:val="Heading2"/>
      </w:pPr>
      <w:r>
        <w:t>Kathryn Rehfield</w:t>
      </w:r>
    </w:p>
    <w:p w:rsidR="00292AE1" w:rsidRDefault="00292AE1" w:rsidP="00292AE1">
      <w:pPr>
        <w:pStyle w:val="Heading3"/>
      </w:pPr>
      <w:r>
        <w:t xml:space="preserve">Exam 1 </w:t>
      </w:r>
      <w:r w:rsidR="00E333D0">
        <w:t>Review</w:t>
      </w:r>
    </w:p>
    <w:p w:rsidR="00292AE1" w:rsidRDefault="00292AE1" w:rsidP="002C0520">
      <w:pPr>
        <w:pStyle w:val="ListParagraph"/>
        <w:numPr>
          <w:ilvl w:val="0"/>
          <w:numId w:val="1"/>
        </w:numPr>
      </w:pPr>
      <w:r>
        <w:t xml:space="preserve">Write a program that reads </w:t>
      </w:r>
      <w:r w:rsidR="00F07CFA">
        <w:t xml:space="preserve">and displays </w:t>
      </w:r>
      <w:r>
        <w:t xml:space="preserve">each line out of the </w:t>
      </w:r>
      <w:r w:rsidR="00E1661A">
        <w:t xml:space="preserve">text </w:t>
      </w:r>
      <w:r>
        <w:t>file “</w:t>
      </w:r>
      <w:r w:rsidR="005E6A17">
        <w:t>Exam1ReviewFile</w:t>
      </w:r>
      <w:r w:rsidR="00F07CFA">
        <w:t>.txt”</w:t>
      </w:r>
      <w:r w:rsidR="005C4F95">
        <w:t xml:space="preserve"> and the length of the line</w:t>
      </w:r>
      <w:r w:rsidR="005E6A17">
        <w:t>.  Read until you reach the end of the file.</w:t>
      </w:r>
    </w:p>
    <w:p w:rsidR="00F07CFA" w:rsidRDefault="00F07CFA" w:rsidP="002C0520">
      <w:pPr>
        <w:pStyle w:val="ListParagraph"/>
        <w:numPr>
          <w:ilvl w:val="0"/>
          <w:numId w:val="1"/>
        </w:numPr>
      </w:pPr>
      <w:r>
        <w:t>Write a program that reads 10 integers from the user and then displays the sum of all the int</w:t>
      </w:r>
      <w:bookmarkStart w:id="0" w:name="_GoBack"/>
      <w:bookmarkEnd w:id="0"/>
      <w:r>
        <w:t>egers.</w:t>
      </w:r>
    </w:p>
    <w:p w:rsidR="00F07CFA" w:rsidRDefault="00F07CFA" w:rsidP="002C0520">
      <w:pPr>
        <w:pStyle w:val="ListParagraph"/>
        <w:numPr>
          <w:ilvl w:val="0"/>
          <w:numId w:val="1"/>
        </w:numPr>
      </w:pPr>
      <w:r>
        <w:t>Write a program that reads two floating point numbers from the user then passes the two values to a function that calculates and returns the product of the two numbers.  The main function should display the result.</w:t>
      </w:r>
    </w:p>
    <w:p w:rsidR="00E1661A" w:rsidRPr="00292AE1" w:rsidRDefault="00E1661A" w:rsidP="00292AE1"/>
    <w:sectPr w:rsidR="00E1661A" w:rsidRPr="00292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E5B69"/>
    <w:multiLevelType w:val="hybridMultilevel"/>
    <w:tmpl w:val="141AA6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AE1"/>
    <w:rsid w:val="00100934"/>
    <w:rsid w:val="00137F38"/>
    <w:rsid w:val="0024658B"/>
    <w:rsid w:val="00292AE1"/>
    <w:rsid w:val="002C0520"/>
    <w:rsid w:val="00345E08"/>
    <w:rsid w:val="00484377"/>
    <w:rsid w:val="005742C9"/>
    <w:rsid w:val="005C4F95"/>
    <w:rsid w:val="005E6A17"/>
    <w:rsid w:val="00A62098"/>
    <w:rsid w:val="00B80EF2"/>
    <w:rsid w:val="00E1661A"/>
    <w:rsid w:val="00E333D0"/>
    <w:rsid w:val="00F0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B5E6DC-A215-4F40-8AE5-EFD85BC7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A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A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A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8C72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AE1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2AE1"/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2AE1"/>
    <w:rPr>
      <w:rFonts w:asciiTheme="majorHAnsi" w:eastAsiaTheme="majorEastAsia" w:hAnsiTheme="majorHAnsi" w:cstheme="majorBidi"/>
      <w:b/>
      <w:bCs/>
      <w:color w:val="98C723" w:themeColor="accent1"/>
    </w:rPr>
  </w:style>
  <w:style w:type="paragraph" w:styleId="ListParagraph">
    <w:name w:val="List Paragraph"/>
    <w:basedOn w:val="Normal"/>
    <w:uiPriority w:val="34"/>
    <w:qFormat/>
    <w:rsid w:val="002C0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omposit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mpos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5000"/>
                <a:satMod val="300000"/>
              </a:schemeClr>
            </a:gs>
            <a:gs pos="12000">
              <a:schemeClr val="phClr">
                <a:tint val="50000"/>
                <a:shade val="90000"/>
                <a:satMod val="250000"/>
              </a:schemeClr>
            </a:gs>
            <a:gs pos="100000">
              <a:schemeClr val="phClr">
                <a:tint val="85000"/>
                <a:shade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75000"/>
                <a:shade val="95000"/>
                <a:satMod val="175000"/>
              </a:schemeClr>
            </a:gs>
            <a:gs pos="12000">
              <a:schemeClr val="phClr">
                <a:tint val="90000"/>
                <a:shade val="90000"/>
                <a:satMod val="150000"/>
              </a:schemeClr>
            </a:gs>
            <a:gs pos="100000">
              <a:schemeClr val="phClr">
                <a:tint val="100000"/>
                <a:shade val="75000"/>
                <a:satMod val="150000"/>
              </a:schemeClr>
            </a:gs>
          </a:gsLst>
          <a:lin ang="16200000" scaled="1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freezing" dir="t">
              <a:rot lat="0" lon="0" rev="6000000"/>
            </a:lightRig>
          </a:scene3d>
          <a:sp3d contourW="12700" prstMaterial="dkEdge">
            <a:bevelT w="44450" h="25400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10000"/>
                <a:lumMod val="80000"/>
              </a:schemeClr>
            </a:gs>
            <a:gs pos="79000">
              <a:schemeClr val="phClr">
                <a:tint val="100000"/>
                <a:shade val="90000"/>
                <a:satMod val="105000"/>
                <a:lumMod val="10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1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hade val="100000"/>
                <a:satMod val="100000"/>
                <a:lumMod val="110000"/>
              </a:schemeClr>
            </a:gs>
            <a:gs pos="83000">
              <a:schemeClr val="phClr">
                <a:shade val="75000"/>
                <a:satMod val="200000"/>
              </a:schemeClr>
            </a:gs>
            <a:gs pos="100000">
              <a:schemeClr val="phClr">
                <a:shade val="90000"/>
                <a:satMod val="200000"/>
              </a:schemeClr>
            </a:gs>
          </a:gsLst>
          <a:path path="circle">
            <a:fillToRect l="75000" t="100000" b="3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1F6F1959.dotm</Template>
  <TotalTime>82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2285005</cp:lastModifiedBy>
  <cp:revision>8</cp:revision>
  <dcterms:created xsi:type="dcterms:W3CDTF">2015-06-16T01:37:00Z</dcterms:created>
  <dcterms:modified xsi:type="dcterms:W3CDTF">2017-02-15T21:42:00Z</dcterms:modified>
</cp:coreProperties>
</file>