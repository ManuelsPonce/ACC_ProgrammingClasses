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CB" w:rsidRDefault="008C25CB" w:rsidP="008C25CB">
      <w:pPr>
        <w:spacing w:line="480" w:lineRule="auto"/>
      </w:pP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 xml:space="preserve">The purpose of a memory address is: identify location 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 xml:space="preserve">What kind of search uses a loop to search through an array :linear search 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>What are the three basic things a program does: input, process, output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>Binary search is the more efficient search, and it needs to be sorted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 xml:space="preserve">A flag variable is usually: a Boolean 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 xml:space="preserve">What do you use in place of putting your function definition above main: processor 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>A CPU only understands machine language: TRUE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 xml:space="preserve">Machine language is an example of high level language: FALSE 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>To show a comment: two forward slashes “//”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>A function may return a pointer, but the function must ensure the pointer: is pointing to an object that is still valid after the return of the function</w:t>
      </w:r>
    </w:p>
    <w:p w:rsidR="008C25CB" w:rsidRDefault="008C25CB" w:rsidP="008C25CB">
      <w:pPr>
        <w:pStyle w:val="ListParagraph"/>
        <w:numPr>
          <w:ilvl w:val="0"/>
          <w:numId w:val="4"/>
        </w:numPr>
        <w:spacing w:line="480" w:lineRule="auto"/>
      </w:pPr>
      <w:r>
        <w:t>What is a modules operator: gives you the remainder of a division</w:t>
      </w:r>
    </w:p>
    <w:p w:rsidR="008C25CB" w:rsidRDefault="005C2568" w:rsidP="008C25CB">
      <w:pPr>
        <w:pStyle w:val="ListParagraph"/>
        <w:numPr>
          <w:ilvl w:val="0"/>
          <w:numId w:val="4"/>
        </w:numPr>
        <w:spacing w:line="480" w:lineRule="auto"/>
      </w:pPr>
      <w:r>
        <w:t>Relational operators allow you to: compare numbers in pairs</w:t>
      </w:r>
    </w:p>
    <w:p w:rsidR="005C2568" w:rsidRDefault="005C2568" w:rsidP="008C25CB">
      <w:pPr>
        <w:pStyle w:val="ListParagraph"/>
        <w:numPr>
          <w:ilvl w:val="0"/>
          <w:numId w:val="4"/>
        </w:numPr>
        <w:spacing w:line="480" w:lineRule="auto"/>
      </w:pPr>
      <w:r>
        <w:t>Logical operators: &amp;&amp;, ||,</w:t>
      </w:r>
      <w:r w:rsidR="00CF698D">
        <w:t xml:space="preserve"> </w:t>
      </w:r>
      <w:r>
        <w:t>! - “and, or, not”</w:t>
      </w:r>
    </w:p>
    <w:p w:rsidR="005C2568" w:rsidRDefault="005C2568" w:rsidP="008C25CB">
      <w:pPr>
        <w:pStyle w:val="ListParagraph"/>
        <w:numPr>
          <w:ilvl w:val="0"/>
          <w:numId w:val="4"/>
        </w:numPr>
        <w:spacing w:line="480" w:lineRule="auto"/>
      </w:pPr>
      <w:r>
        <w:t>Short circuit evaluation: if the outcome can be determined by the first evaluation then the second will not be evaluated</w:t>
      </w:r>
    </w:p>
    <w:p w:rsidR="005C2568" w:rsidRDefault="005C2568" w:rsidP="008C25CB">
      <w:pPr>
        <w:pStyle w:val="ListParagraph"/>
        <w:numPr>
          <w:ilvl w:val="0"/>
          <w:numId w:val="4"/>
        </w:numPr>
        <w:spacing w:line="480" w:lineRule="auto"/>
      </w:pPr>
      <w:r>
        <w:t>A pointer may be initialized with: the address of an existing variable with the appropriate type</w:t>
      </w:r>
    </w:p>
    <w:p w:rsidR="005C2568" w:rsidRDefault="005C2568" w:rsidP="008C25CB">
      <w:pPr>
        <w:pStyle w:val="ListParagraph"/>
        <w:numPr>
          <w:ilvl w:val="0"/>
          <w:numId w:val="4"/>
        </w:numPr>
        <w:spacing w:line="480" w:lineRule="auto"/>
      </w:pPr>
      <w:r>
        <w:t>Loop inside a loop: nested loop</w:t>
      </w:r>
    </w:p>
    <w:p w:rsidR="005C2568" w:rsidRDefault="005C2568" w:rsidP="008C25CB">
      <w:pPr>
        <w:pStyle w:val="ListParagraph"/>
        <w:numPr>
          <w:ilvl w:val="0"/>
          <w:numId w:val="4"/>
        </w:numPr>
        <w:spacing w:line="480" w:lineRule="auto"/>
      </w:pPr>
      <w:r>
        <w:t>Or symbol: ||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Input validation is done in a: loop structure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A recursive function is stops recursive calls when it reaches: base case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 xml:space="preserve">What do you call a step that are well defined for programs: algorithm 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A variable must be defined: before it can be used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Things inside the (): called parameters, also calling the function passes the: arguments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IDE: integrated development environment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Function overload: multiple function with same name but different size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Void function: it does not return a value </w:t>
      </w:r>
    </w:p>
    <w:p w:rsidR="005C2568" w:rsidRDefault="005C2568" w:rsidP="005C2568">
      <w:pPr>
        <w:pStyle w:val="ListParagraph"/>
        <w:numPr>
          <w:ilvl w:val="0"/>
          <w:numId w:val="4"/>
        </w:numPr>
        <w:spacing w:line="480" w:lineRule="auto"/>
      </w:pPr>
      <w:r>
        <w:t>What mechanism do you use to return multiple values: reference variables in the parameters list or pointers</w:t>
      </w:r>
    </w:p>
    <w:p w:rsidR="005C2568" w:rsidRDefault="00902952" w:rsidP="005C2568">
      <w:pPr>
        <w:pStyle w:val="ListParagraph"/>
        <w:numPr>
          <w:ilvl w:val="0"/>
          <w:numId w:val="4"/>
        </w:numPr>
        <w:spacing w:line="480" w:lineRule="auto"/>
      </w:pPr>
      <w:r>
        <w:t>Dereference of an array gives first number in the array because the address of the array points to the first number</w:t>
      </w:r>
    </w:p>
    <w:p w:rsidR="00902952" w:rsidRDefault="00902952" w:rsidP="005C2568">
      <w:pPr>
        <w:pStyle w:val="ListParagraph"/>
        <w:numPr>
          <w:ilvl w:val="0"/>
          <w:numId w:val="4"/>
        </w:numPr>
        <w:spacing w:line="480" w:lineRule="auto"/>
      </w:pPr>
      <w:r>
        <w:t>What is the one thing every C++ program must have: main()</w:t>
      </w:r>
    </w:p>
    <w:p w:rsidR="00902952" w:rsidRDefault="00902952" w:rsidP="005C2568">
      <w:pPr>
        <w:pStyle w:val="ListParagraph"/>
        <w:numPr>
          <w:ilvl w:val="0"/>
          <w:numId w:val="4"/>
        </w:numPr>
        <w:spacing w:line="480" w:lineRule="auto"/>
      </w:pPr>
      <w:r>
        <w:t>Know how to bubble sort</w:t>
      </w:r>
    </w:p>
    <w:p w:rsidR="00902952" w:rsidRDefault="00902952" w:rsidP="005C2568">
      <w:pPr>
        <w:pStyle w:val="ListParagraph"/>
        <w:numPr>
          <w:ilvl w:val="0"/>
          <w:numId w:val="4"/>
        </w:numPr>
        <w:spacing w:line="480" w:lineRule="auto"/>
      </w:pPr>
      <w:r>
        <w:t>A while loop body can include multiple statements as long as they are included in curly braces: TRUE</w:t>
      </w:r>
    </w:p>
    <w:p w:rsidR="00902952" w:rsidRDefault="00902952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A while loop is somewhat limited </w:t>
      </w:r>
      <w:r w:rsidR="002928ED">
        <w:t>because the counter can only be modified by one each time in the loop</w:t>
      </w:r>
      <w:r>
        <w:t>:</w:t>
      </w:r>
      <w:r w:rsidR="002928ED">
        <w:t xml:space="preserve"> </w:t>
      </w:r>
      <w:r>
        <w:t>FALSE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>You may nest while and do whiles but not for loops: FALSE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An output file is a file that is written to: TRUE 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The private access specifier is used to protect important data in class 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>Concatenation in c: + (Adding string together)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>Address operator: &amp; (ampersand)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>The bundling of object and data together: encapsulation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bookmarkStart w:id="0" w:name="_GoBack"/>
      <w:bookmarkEnd w:id="0"/>
      <w:r>
        <w:lastRenderedPageBreak/>
        <w:t>Other main concepts of object oriented programming: data hiding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>Know pointers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Loops: while, for are pretests. Do while is a posttest. </w:t>
      </w:r>
    </w:p>
    <w:p w:rsidR="002928ED" w:rsidRDefault="002928ED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Go beyond of bounds of array: program </w:t>
      </w:r>
      <w:r w:rsidR="004918BB">
        <w:t xml:space="preserve">crashes, unpredictable. </w:t>
      </w:r>
    </w:p>
    <w:p w:rsidR="004918BB" w:rsidRDefault="004918BB" w:rsidP="005C2568">
      <w:pPr>
        <w:pStyle w:val="ListParagraph"/>
        <w:numPr>
          <w:ilvl w:val="0"/>
          <w:numId w:val="4"/>
        </w:numPr>
        <w:spacing w:line="480" w:lineRule="auto"/>
      </w:pPr>
      <w:r>
        <w:t>Programmer must ensure a recursive function must not become: trapped in an infinite chain of recursive calls</w:t>
      </w:r>
    </w:p>
    <w:p w:rsidR="004918BB" w:rsidRDefault="004918BB" w:rsidP="005C2568">
      <w:pPr>
        <w:pStyle w:val="ListParagraph"/>
        <w:numPr>
          <w:ilvl w:val="0"/>
          <w:numId w:val="4"/>
        </w:numPr>
        <w:spacing w:line="480" w:lineRule="auto"/>
      </w:pPr>
      <w:r>
        <w:t>What must you make sure happens in a while loop to a</w:t>
      </w:r>
      <w:r w:rsidR="00543434">
        <w:t>void an infinite loop: some that makes the condition false to make the loop to end</w:t>
      </w:r>
    </w:p>
    <w:p w:rsidR="00543434" w:rsidRDefault="00543434" w:rsidP="005C2568">
      <w:pPr>
        <w:pStyle w:val="ListParagraph"/>
        <w:numPr>
          <w:ilvl w:val="0"/>
          <w:numId w:val="4"/>
        </w:numPr>
        <w:spacing w:line="480" w:lineRule="auto"/>
      </w:pPr>
      <w:r>
        <w:t>What does the set w: sets the field width of something you will display</w:t>
      </w:r>
    </w:p>
    <w:p w:rsidR="00543434" w:rsidRDefault="00543434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Another word for pointer: address </w:t>
      </w:r>
    </w:p>
    <w:p w:rsidR="00543434" w:rsidRDefault="00543434" w:rsidP="005C2568">
      <w:pPr>
        <w:pStyle w:val="ListParagraph"/>
        <w:numPr>
          <w:ilvl w:val="0"/>
          <w:numId w:val="4"/>
        </w:numPr>
        <w:spacing w:line="480" w:lineRule="auto"/>
      </w:pPr>
      <w:r>
        <w:t>What do you use when you have an pointer to an object and you need to access member functions: object pointer operator (-&gt;) or dot operator</w:t>
      </w:r>
    </w:p>
    <w:p w:rsidR="00543434" w:rsidRDefault="00543434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A class declaration describes an object but does not create any objects: TRUE </w:t>
      </w:r>
    </w:p>
    <w:p w:rsidR="00543434" w:rsidRDefault="00543434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A class declaration is like a blueprint: TRUE </w:t>
      </w:r>
    </w:p>
    <w:p w:rsidR="00543434" w:rsidRDefault="00543434" w:rsidP="005C2568">
      <w:pPr>
        <w:pStyle w:val="ListParagraph"/>
        <w:numPr>
          <w:ilvl w:val="0"/>
          <w:numId w:val="4"/>
        </w:numPr>
        <w:spacing w:line="480" w:lineRule="auto"/>
      </w:pPr>
      <w:r>
        <w:t>The class declaration is like a cookie cutter and the object(intense) is like the cookie: TRUE</w:t>
      </w:r>
    </w:p>
    <w:p w:rsidR="00CD46D6" w:rsidRDefault="00CD46D6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A recursive function cannot call a function other than itself: FALSE </w:t>
      </w:r>
    </w:p>
    <w:p w:rsidR="00CD46D6" w:rsidRDefault="00CD46D6" w:rsidP="005C2568">
      <w:pPr>
        <w:pStyle w:val="ListParagraph"/>
        <w:numPr>
          <w:ilvl w:val="0"/>
          <w:numId w:val="4"/>
        </w:numPr>
        <w:spacing w:line="480" w:lineRule="auto"/>
      </w:pPr>
      <w:r>
        <w:t>Value of this type of a local variable persists between function calls:</w:t>
      </w:r>
      <w:r w:rsidR="00CF698D">
        <w:t xml:space="preserve"> Static</w:t>
      </w:r>
    </w:p>
    <w:p w:rsidR="00CF698D" w:rsidRDefault="00CF698D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Memory cannot be allocated after a program is running: FALSE </w:t>
      </w:r>
    </w:p>
    <w:p w:rsidR="00CF698D" w:rsidRDefault="00CF698D" w:rsidP="005C2568">
      <w:pPr>
        <w:pStyle w:val="ListParagraph"/>
        <w:numPr>
          <w:ilvl w:val="0"/>
          <w:numId w:val="4"/>
        </w:numPr>
        <w:spacing w:line="480" w:lineRule="auto"/>
      </w:pPr>
      <w:r>
        <w:t>With pointers variables you can access but cannot modify the data in other variables: FALSE</w:t>
      </w:r>
    </w:p>
    <w:p w:rsidR="00CF698D" w:rsidRDefault="00CF698D" w:rsidP="005C2568">
      <w:pPr>
        <w:pStyle w:val="ListParagraph"/>
        <w:numPr>
          <w:ilvl w:val="0"/>
          <w:numId w:val="4"/>
        </w:numPr>
        <w:spacing w:line="480" w:lineRule="auto"/>
      </w:pPr>
      <w:r>
        <w:t>2 different variables in the same program with the same name under these conditions: If they have different scope</w:t>
      </w:r>
    </w:p>
    <w:p w:rsidR="00CF698D" w:rsidRDefault="00CF698D" w:rsidP="005C2568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When an arithmetic expression contains two or more operators, value is evaluated on : Order of operations (operator precedence)</w:t>
      </w:r>
    </w:p>
    <w:p w:rsidR="00CF698D" w:rsidRDefault="00CF698D" w:rsidP="005C2568">
      <w:pPr>
        <w:pStyle w:val="ListParagraph"/>
        <w:numPr>
          <w:ilvl w:val="0"/>
          <w:numId w:val="4"/>
        </w:numPr>
        <w:spacing w:line="480" w:lineRule="auto"/>
      </w:pPr>
      <w:r>
        <w:t>Array a = array b is invalid</w:t>
      </w:r>
      <w:r w:rsidR="00B2591C">
        <w:t>: compare the two or copy the array</w:t>
      </w:r>
    </w:p>
    <w:p w:rsidR="00B2591C" w:rsidRDefault="00B2591C" w:rsidP="005C2568">
      <w:pPr>
        <w:pStyle w:val="ListParagraph"/>
        <w:numPr>
          <w:ilvl w:val="0"/>
          <w:numId w:val="4"/>
        </w:numPr>
        <w:spacing w:line="480" w:lineRule="auto"/>
      </w:pPr>
      <w:r>
        <w:t>When you pass an array to another function it can be passed as a lump, or the array reference</w:t>
      </w:r>
    </w:p>
    <w:p w:rsidR="00B2591C" w:rsidRDefault="003375C7" w:rsidP="005C2568">
      <w:pPr>
        <w:pStyle w:val="ListParagraph"/>
        <w:numPr>
          <w:ilvl w:val="0"/>
          <w:numId w:val="4"/>
        </w:numPr>
        <w:spacing w:line="480" w:lineRule="auto"/>
      </w:pPr>
      <w:r>
        <w:t>Add</w:t>
      </w:r>
      <w:r w:rsidR="00B2591C">
        <w:t xml:space="preserve"> a </w:t>
      </w:r>
      <w:proofErr w:type="spellStart"/>
      <w:r w:rsidR="00B2591C">
        <w:t>const</w:t>
      </w:r>
      <w:proofErr w:type="spellEnd"/>
      <w:r w:rsidR="00B2591C">
        <w:t xml:space="preserve"> when passing array to another function so it doesn’t get modified </w:t>
      </w:r>
    </w:p>
    <w:p w:rsidR="00B2591C" w:rsidRDefault="00B2591C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With pointers variable you can access but not modify variables: FALSE </w:t>
      </w:r>
    </w:p>
    <w:p w:rsidR="00B2591C" w:rsidRDefault="00B2591C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It is illegal to subtract one pointer from another: TRUE </w:t>
      </w:r>
    </w:p>
    <w:p w:rsidR="00B2591C" w:rsidRDefault="00B2591C" w:rsidP="005C2568">
      <w:pPr>
        <w:pStyle w:val="ListParagraph"/>
        <w:numPr>
          <w:ilvl w:val="0"/>
          <w:numId w:val="4"/>
        </w:numPr>
        <w:spacing w:line="480" w:lineRule="auto"/>
      </w:pPr>
      <w:r>
        <w:t>When dynamically allocated an array: free the memory, deallocate the memory, use a delete function, delete [] if array</w:t>
      </w:r>
    </w:p>
    <w:p w:rsidR="00B2591C" w:rsidRDefault="00B2591C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What preprocessor do you use for </w:t>
      </w:r>
      <w:proofErr w:type="spellStart"/>
      <w:r>
        <w:t>cout</w:t>
      </w:r>
      <w:proofErr w:type="spellEnd"/>
      <w:r>
        <w:t xml:space="preserve"> and </w:t>
      </w:r>
      <w:proofErr w:type="spellStart"/>
      <w:r>
        <w:t>cin</w:t>
      </w:r>
      <w:proofErr w:type="spellEnd"/>
      <w:r>
        <w:t xml:space="preserve">: #include </w:t>
      </w:r>
      <w:proofErr w:type="spellStart"/>
      <w:r>
        <w:t>iostream</w:t>
      </w:r>
      <w:proofErr w:type="spellEnd"/>
    </w:p>
    <w:p w:rsidR="00B2591C" w:rsidRDefault="00B2591C" w:rsidP="005C2568">
      <w:pPr>
        <w:pStyle w:val="ListParagraph"/>
        <w:numPr>
          <w:ilvl w:val="0"/>
          <w:numId w:val="4"/>
        </w:numPr>
        <w:spacing w:line="480" w:lineRule="auto"/>
      </w:pPr>
      <w:r>
        <w:t xml:space="preserve">How to include preprocessor directives: #include </w:t>
      </w:r>
    </w:p>
    <w:sectPr w:rsidR="00B259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CB" w:rsidRDefault="008C25CB" w:rsidP="008C25CB">
      <w:pPr>
        <w:spacing w:after="0" w:line="240" w:lineRule="auto"/>
      </w:pPr>
      <w:r>
        <w:separator/>
      </w:r>
    </w:p>
  </w:endnote>
  <w:endnote w:type="continuationSeparator" w:id="0">
    <w:p w:rsidR="008C25CB" w:rsidRDefault="008C25CB" w:rsidP="008C2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CB" w:rsidRDefault="008C25CB" w:rsidP="008C25CB">
      <w:pPr>
        <w:spacing w:after="0" w:line="240" w:lineRule="auto"/>
      </w:pPr>
      <w:r>
        <w:separator/>
      </w:r>
    </w:p>
  </w:footnote>
  <w:footnote w:type="continuationSeparator" w:id="0">
    <w:p w:rsidR="008C25CB" w:rsidRDefault="008C25CB" w:rsidP="008C2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5CB" w:rsidRDefault="008C25CB" w:rsidP="008C25CB">
    <w:pPr>
      <w:pStyle w:val="Header"/>
      <w:spacing w:line="480" w:lineRule="auto"/>
    </w:pPr>
    <w:r>
      <w:t>Manuel Ponce</w:t>
    </w:r>
  </w:p>
  <w:p w:rsidR="008C25CB" w:rsidRDefault="008C25CB" w:rsidP="008C25CB">
    <w:pPr>
      <w:pStyle w:val="Header"/>
      <w:spacing w:line="480" w:lineRule="auto"/>
    </w:pPr>
    <w:r>
      <w:t xml:space="preserve">Final Review </w:t>
    </w:r>
  </w:p>
  <w:p w:rsidR="008C25CB" w:rsidRDefault="008C25CB" w:rsidP="008C25CB">
    <w:pPr>
      <w:pStyle w:val="Header"/>
      <w:spacing w:line="480" w:lineRule="auto"/>
    </w:pPr>
    <w:r>
      <w:t>TEST: 5/10/2017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40770"/>
    <w:multiLevelType w:val="hybridMultilevel"/>
    <w:tmpl w:val="F6E40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6426"/>
    <w:multiLevelType w:val="hybridMultilevel"/>
    <w:tmpl w:val="A5E8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0A02"/>
    <w:multiLevelType w:val="hybridMultilevel"/>
    <w:tmpl w:val="3D22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00B39"/>
    <w:multiLevelType w:val="hybridMultilevel"/>
    <w:tmpl w:val="5FE8B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48"/>
    <w:rsid w:val="002928ED"/>
    <w:rsid w:val="003375C7"/>
    <w:rsid w:val="004918BB"/>
    <w:rsid w:val="00543434"/>
    <w:rsid w:val="005C2568"/>
    <w:rsid w:val="008C25CB"/>
    <w:rsid w:val="00902952"/>
    <w:rsid w:val="00960E41"/>
    <w:rsid w:val="0099397D"/>
    <w:rsid w:val="00AF6348"/>
    <w:rsid w:val="00B2591C"/>
    <w:rsid w:val="00CD46D6"/>
    <w:rsid w:val="00C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C0014-09FC-4741-AA96-0DD5D828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CB"/>
  </w:style>
  <w:style w:type="paragraph" w:styleId="Footer">
    <w:name w:val="footer"/>
    <w:basedOn w:val="Normal"/>
    <w:link w:val="FooterChar"/>
    <w:uiPriority w:val="99"/>
    <w:unhideWhenUsed/>
    <w:rsid w:val="008C2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58215E0.dotm</Template>
  <TotalTime>48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2285005</dc:creator>
  <cp:keywords/>
  <dc:description/>
  <cp:lastModifiedBy>2285005</cp:lastModifiedBy>
  <cp:revision>8</cp:revision>
  <dcterms:created xsi:type="dcterms:W3CDTF">2017-05-08T19:53:00Z</dcterms:created>
  <dcterms:modified xsi:type="dcterms:W3CDTF">2017-05-08T20:41:00Z</dcterms:modified>
</cp:coreProperties>
</file>